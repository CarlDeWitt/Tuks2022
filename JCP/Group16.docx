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6CEC" w14:textId="7D8ACC99" w:rsidR="00C6554A" w:rsidRPr="008B5277" w:rsidRDefault="003E1B2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E1B2E">
        <w:rPr>
          <w:noProof/>
        </w:rPr>
        <w:drawing>
          <wp:inline distT="0" distB="0" distL="0" distR="0" wp14:anchorId="33A8E366" wp14:editId="55CF8A30">
            <wp:extent cx="3930555" cy="3952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198" cy="395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D3197D6" w14:textId="73397001" w:rsidR="00C6554A" w:rsidRDefault="0097396A" w:rsidP="00C6554A">
      <w:pPr>
        <w:pStyle w:val="Title"/>
      </w:pPr>
      <w:r>
        <w:t>JCP 2022</w:t>
      </w:r>
    </w:p>
    <w:p w14:paraId="529AE18E" w14:textId="7636AF32" w:rsidR="00C6554A" w:rsidRPr="00D5413C" w:rsidRDefault="0097396A" w:rsidP="00C6554A">
      <w:pPr>
        <w:pStyle w:val="Subtitle"/>
      </w:pPr>
      <w:r>
        <w:t>Report</w:t>
      </w:r>
    </w:p>
    <w:p w14:paraId="1ACBE53F" w14:textId="200C9F95" w:rsidR="00C6554A" w:rsidRDefault="0097396A" w:rsidP="00C6554A">
      <w:pPr>
        <w:pStyle w:val="ContactInfo"/>
      </w:pPr>
      <w:r>
        <w:t>Group 16</w:t>
      </w:r>
      <w:r w:rsidR="00C6554A">
        <w:t xml:space="preserve"> | </w:t>
      </w:r>
      <w:r>
        <w:t>JCP</w:t>
      </w:r>
      <w:r w:rsidR="00C6554A">
        <w:t xml:space="preserve"> |</w:t>
      </w:r>
      <w:r w:rsidR="00C6554A" w:rsidRPr="00D5413C">
        <w:t xml:space="preserve"> </w:t>
      </w:r>
      <w:r>
        <w:t>2022</w:t>
      </w:r>
      <w:r w:rsidR="00C6554A">
        <w:br w:type="page"/>
      </w:r>
    </w:p>
    <w:p w14:paraId="1B266181" w14:textId="5F98407E" w:rsidR="00C6554A" w:rsidRDefault="0097396A" w:rsidP="00C6554A">
      <w:pPr>
        <w:pStyle w:val="Heading1"/>
      </w:pPr>
      <w:r>
        <w:lastRenderedPageBreak/>
        <w:t>Group members</w:t>
      </w:r>
    </w:p>
    <w:p w14:paraId="1D2F447D" w14:textId="4D013A24" w:rsidR="0097396A" w:rsidRDefault="0097396A" w:rsidP="00C6554A">
      <w:pPr>
        <w:pStyle w:val="ListBullet"/>
        <w:numPr>
          <w:ilvl w:val="0"/>
          <w:numId w:val="1"/>
        </w:numPr>
      </w:pPr>
      <w:r>
        <w:t>U21444928 Carl de Witt Leader</w:t>
      </w:r>
    </w:p>
    <w:p w14:paraId="14B1005B" w14:textId="0F78EC8B" w:rsidR="0097396A" w:rsidRDefault="0097396A" w:rsidP="00C6554A">
      <w:pPr>
        <w:pStyle w:val="ListBullet"/>
        <w:numPr>
          <w:ilvl w:val="0"/>
          <w:numId w:val="1"/>
        </w:numPr>
      </w:pPr>
      <w:r>
        <w:t xml:space="preserve">U21477452 </w:t>
      </w:r>
      <w:r w:rsidRPr="0097396A">
        <w:t>Jason Dutton</w:t>
      </w:r>
    </w:p>
    <w:p w14:paraId="19759EF3" w14:textId="5AB42973" w:rsidR="00C6554A" w:rsidRPr="0097396A" w:rsidRDefault="0097396A" w:rsidP="00C6554A">
      <w:pPr>
        <w:pStyle w:val="ListBullet"/>
        <w:numPr>
          <w:ilvl w:val="0"/>
          <w:numId w:val="1"/>
        </w:numPr>
      </w:pPr>
      <w:r>
        <w:t xml:space="preserve"> U21507628 </w:t>
      </w:r>
      <w:proofErr w:type="spellStart"/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Onele</w:t>
      </w:r>
      <w:proofErr w:type="spellEnd"/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Nohaba</w:t>
      </w:r>
      <w:proofErr w:type="spellEnd"/>
    </w:p>
    <w:p w14:paraId="584F7F2F" w14:textId="23047CCC" w:rsidR="0097396A" w:rsidRPr="0097396A" w:rsidRDefault="0097396A" w:rsidP="00C6554A">
      <w:pPr>
        <w:pStyle w:val="ListBullet"/>
        <w:numPr>
          <w:ilvl w:val="0"/>
          <w:numId w:val="1"/>
        </w:numPr>
      </w:pPr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 xml:space="preserve">U2143572 Daniel </w:t>
      </w:r>
      <w:proofErr w:type="spellStart"/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Radloff</w:t>
      </w:r>
      <w:proofErr w:type="spellEnd"/>
    </w:p>
    <w:p w14:paraId="7E345C4C" w14:textId="7AA4A0D9" w:rsidR="0097396A" w:rsidRPr="00514122" w:rsidRDefault="0097396A" w:rsidP="00C6554A">
      <w:pPr>
        <w:pStyle w:val="ListBullet"/>
        <w:numPr>
          <w:ilvl w:val="0"/>
          <w:numId w:val="1"/>
        </w:numPr>
      </w:pPr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U21</w:t>
      </w:r>
      <w:r w:rsidR="00EF3FDE"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>450928</w:t>
      </w:r>
      <w:r>
        <w:rPr>
          <w:rFonts w:ascii="Open Sans" w:hAnsi="Open Sans" w:cs="Open Sans"/>
          <w:color w:val="444444"/>
          <w:sz w:val="19"/>
          <w:szCs w:val="19"/>
          <w:shd w:val="clear" w:color="auto" w:fill="FFFFFF"/>
        </w:rPr>
        <w:t xml:space="preserve"> Luc Maas</w:t>
      </w:r>
    </w:p>
    <w:p w14:paraId="505F8759" w14:textId="099CE14E" w:rsidR="00C6554A" w:rsidRPr="00D5413C" w:rsidRDefault="00EF3FDE" w:rsidP="00C6554A">
      <w:pPr>
        <w:pStyle w:val="Heading2"/>
      </w:pPr>
      <w:r>
        <w:t>Task</w:t>
      </w:r>
    </w:p>
    <w:p w14:paraId="344B5729" w14:textId="63C52793" w:rsidR="002C74C0" w:rsidRDefault="00EF3FDE" w:rsidP="00EF3FDE">
      <w:r>
        <w:t>We were tasked to take broken computers and repair them. We spend long hours and days trying to fix our computers. I am happy to announce that we got his mammoth of a job done in time and all of us have learned so much about ourself and the community we live in. We are happy to have been a part of this whole experience.</w:t>
      </w:r>
    </w:p>
    <w:p w14:paraId="320DD9F0" w14:textId="7D8B5A65" w:rsidR="00EF3FDE" w:rsidRDefault="00EF3FDE" w:rsidP="00EF3FDE">
      <w:r>
        <w:t>Here is a link to our video and our signed of logs</w:t>
      </w:r>
      <w:r w:rsidR="00044BF7">
        <w:t xml:space="preserve"> and </w:t>
      </w:r>
      <w:proofErr w:type="spellStart"/>
      <w:r w:rsidR="00044BF7">
        <w:t>Popi</w:t>
      </w:r>
      <w:proofErr w:type="spellEnd"/>
      <w:r w:rsidR="00044BF7">
        <w:t xml:space="preserve"> act forms</w:t>
      </w:r>
      <w:r>
        <w:t>.</w:t>
      </w:r>
    </w:p>
    <w:p w14:paraId="0D18E183" w14:textId="610BAADD" w:rsidR="00EF3FDE" w:rsidRDefault="00184247" w:rsidP="00EF3FDE">
      <w:hyperlink r:id="rId8" w:history="1">
        <w:r w:rsidRPr="008C2565">
          <w:rPr>
            <w:rStyle w:val="Hyperlink"/>
          </w:rPr>
          <w:t>https://drive.google.com/drive/folders/1LuwKXug6wszydnrCO2go0SDJogkynhT6?usp=sharing</w:t>
        </w:r>
      </w:hyperlink>
    </w:p>
    <w:p w14:paraId="17A6D5C7" w14:textId="7663DF93" w:rsidR="002947E5" w:rsidRDefault="002947E5" w:rsidP="00EF3FDE"/>
    <w:p w14:paraId="7084F1A7" w14:textId="6DB87FC6" w:rsidR="002947E5" w:rsidRDefault="002947E5" w:rsidP="00EF3FDE">
      <w:r>
        <w:t>YouTube Video:</w:t>
      </w:r>
    </w:p>
    <w:p w14:paraId="1E0D4140" w14:textId="5A0AB249" w:rsidR="00184247" w:rsidRDefault="002947E5" w:rsidP="00EF3FDE">
      <w:hyperlink r:id="rId9" w:tgtFrame="_blank" w:tooltip="https://youtu.be/jkGkLvLN_H4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https://youtu.be/jkGkLvLN_H4</w:t>
        </w:r>
      </w:hyperlink>
    </w:p>
    <w:p w14:paraId="70EC54E4" w14:textId="55475848" w:rsidR="00184247" w:rsidRDefault="00184247" w:rsidP="00EF3FDE">
      <w:r>
        <w:t>Thanks for the awesome module.</w:t>
      </w:r>
    </w:p>
    <w:sectPr w:rsidR="00184247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7B4E9" w14:textId="77777777" w:rsidR="00BB4BAA" w:rsidRDefault="00BB4BAA" w:rsidP="00C6554A">
      <w:pPr>
        <w:spacing w:before="0" w:after="0" w:line="240" w:lineRule="auto"/>
      </w:pPr>
      <w:r>
        <w:separator/>
      </w:r>
    </w:p>
  </w:endnote>
  <w:endnote w:type="continuationSeparator" w:id="0">
    <w:p w14:paraId="60373E62" w14:textId="77777777" w:rsidR="00BB4BAA" w:rsidRDefault="00BB4BA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76B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AE8E5" w14:textId="77777777" w:rsidR="00BB4BAA" w:rsidRDefault="00BB4BA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7F6ECE0" w14:textId="77777777" w:rsidR="00BB4BAA" w:rsidRDefault="00BB4BA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1445517">
    <w:abstractNumId w:val="9"/>
  </w:num>
  <w:num w:numId="2" w16cid:durableId="2144040014">
    <w:abstractNumId w:val="8"/>
  </w:num>
  <w:num w:numId="3" w16cid:durableId="2066832885">
    <w:abstractNumId w:val="8"/>
  </w:num>
  <w:num w:numId="4" w16cid:durableId="1108936150">
    <w:abstractNumId w:val="9"/>
  </w:num>
  <w:num w:numId="5" w16cid:durableId="2033919036">
    <w:abstractNumId w:val="12"/>
  </w:num>
  <w:num w:numId="6" w16cid:durableId="2020807539">
    <w:abstractNumId w:val="10"/>
  </w:num>
  <w:num w:numId="7" w16cid:durableId="1250234624">
    <w:abstractNumId w:val="11"/>
  </w:num>
  <w:num w:numId="8" w16cid:durableId="567766021">
    <w:abstractNumId w:val="7"/>
  </w:num>
  <w:num w:numId="9" w16cid:durableId="1375109085">
    <w:abstractNumId w:val="6"/>
  </w:num>
  <w:num w:numId="10" w16cid:durableId="1717848129">
    <w:abstractNumId w:val="5"/>
  </w:num>
  <w:num w:numId="11" w16cid:durableId="1591086770">
    <w:abstractNumId w:val="4"/>
  </w:num>
  <w:num w:numId="12" w16cid:durableId="1615944005">
    <w:abstractNumId w:val="3"/>
  </w:num>
  <w:num w:numId="13" w16cid:durableId="567110679">
    <w:abstractNumId w:val="2"/>
  </w:num>
  <w:num w:numId="14" w16cid:durableId="771973638">
    <w:abstractNumId w:val="1"/>
  </w:num>
  <w:num w:numId="15" w16cid:durableId="88317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6A"/>
    <w:rsid w:val="00044BF7"/>
    <w:rsid w:val="00184247"/>
    <w:rsid w:val="002554CD"/>
    <w:rsid w:val="00293B83"/>
    <w:rsid w:val="002947E5"/>
    <w:rsid w:val="002B4294"/>
    <w:rsid w:val="00333D0D"/>
    <w:rsid w:val="003E1B2E"/>
    <w:rsid w:val="004C049F"/>
    <w:rsid w:val="005000E2"/>
    <w:rsid w:val="006A3CE7"/>
    <w:rsid w:val="0097396A"/>
    <w:rsid w:val="00BB4BAA"/>
    <w:rsid w:val="00C6554A"/>
    <w:rsid w:val="00ED7C44"/>
    <w:rsid w:val="00EF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2427E2"/>
  <w15:chartTrackingRefBased/>
  <w15:docId w15:val="{107D1F01-7C66-4F9B-8894-4A595AC4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84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LuwKXug6wszydnrCO2go0SDJogkynhT6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jkGkLvLN_H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DC0579C8-E41B-45A2-8646-E864275B7732%7d\%7b565466FE-5691-46E4-BB25-50C5DC1CB23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{565466FE-5691-46E4-BB25-50C5DC1CB232}tf02835058_win32.dotx</Template>
  <TotalTime>20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 de witt</cp:lastModifiedBy>
  <cp:revision>6</cp:revision>
  <cp:lastPrinted>2022-10-08T14:24:00Z</cp:lastPrinted>
  <dcterms:created xsi:type="dcterms:W3CDTF">2022-10-08T08:30:00Z</dcterms:created>
  <dcterms:modified xsi:type="dcterms:W3CDTF">2022-10-08T14:31:00Z</dcterms:modified>
</cp:coreProperties>
</file>